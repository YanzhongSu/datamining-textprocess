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D5110" w14:textId="77777777" w:rsidR="0053210F" w:rsidRDefault="008F6A88" w:rsidP="008F6A88">
      <w:pPr>
        <w:pStyle w:val="ListParagraph"/>
        <w:numPr>
          <w:ilvl w:val="0"/>
          <w:numId w:val="1"/>
        </w:numPr>
      </w:pPr>
      <w:r>
        <w:t>Vector-Space Model</w:t>
      </w:r>
    </w:p>
    <w:p w14:paraId="3A3BBB1D" w14:textId="3E7688B4" w:rsidR="008F6A88" w:rsidRDefault="00735C75" w:rsidP="00735C75">
      <w:pPr>
        <w:pStyle w:val="ListParagraph"/>
        <w:numPr>
          <w:ilvl w:val="0"/>
          <w:numId w:val="2"/>
        </w:numPr>
      </w:pPr>
      <w:r>
        <w:t>Create a dictionary of</w:t>
      </w:r>
      <w:r w:rsidR="009A1841">
        <w:t xml:space="preserve"> words present in the </w:t>
      </w:r>
      <w:r w:rsidR="006C748E">
        <w:t>documents (</w:t>
      </w:r>
      <w:r w:rsidR="009A1841">
        <w:t>exclude stop words, only extract important features)</w:t>
      </w:r>
      <w:r w:rsidR="006C748E">
        <w:t>;</w:t>
      </w:r>
    </w:p>
    <w:p w14:paraId="1E777465" w14:textId="3766144C" w:rsidR="00735C75" w:rsidRDefault="00780B02" w:rsidP="00780B02">
      <w:pPr>
        <w:pStyle w:val="ListParagraph"/>
        <w:numPr>
          <w:ilvl w:val="1"/>
          <w:numId w:val="2"/>
        </w:numPr>
      </w:pPr>
      <w:r>
        <w:t>Select all terms;</w:t>
      </w:r>
    </w:p>
    <w:p w14:paraId="138A3027" w14:textId="2E5761EC" w:rsidR="00780B02" w:rsidRDefault="00780B02" w:rsidP="00780B02">
      <w:pPr>
        <w:pStyle w:val="ListParagraph"/>
        <w:numPr>
          <w:ilvl w:val="1"/>
          <w:numId w:val="2"/>
        </w:numPr>
      </w:pPr>
      <w:r>
        <w:t xml:space="preserve">Convert </w:t>
      </w:r>
      <w:r w:rsidR="006C748E">
        <w:t>it to a dimension in a vector space;</w:t>
      </w:r>
    </w:p>
    <w:p w14:paraId="64305C72" w14:textId="21BD0BF1" w:rsidR="006C748E" w:rsidRDefault="00887491" w:rsidP="006C748E">
      <w:pPr>
        <w:pStyle w:val="ListParagraph"/>
        <w:numPr>
          <w:ilvl w:val="0"/>
          <w:numId w:val="2"/>
        </w:numPr>
      </w:pPr>
      <w:r>
        <w:t>Build feature vectors for each documents using word frequency;</w:t>
      </w:r>
    </w:p>
    <w:p w14:paraId="289FC49B" w14:textId="3C53FB41" w:rsidR="000E00E9" w:rsidRDefault="00E3788B" w:rsidP="006C748E">
      <w:pPr>
        <w:pStyle w:val="ListParagraph"/>
        <w:numPr>
          <w:ilvl w:val="0"/>
          <w:numId w:val="2"/>
        </w:numPr>
      </w:pPr>
      <w:r w:rsidRPr="00E3788B">
        <w:rPr>
          <w:highlight w:val="yellow"/>
        </w:rPr>
        <w:t>Tokenization</w:t>
      </w:r>
      <w:r>
        <w:t xml:space="preserve">, </w:t>
      </w:r>
      <w:r w:rsidRPr="00E3788B">
        <w:rPr>
          <w:highlight w:val="yellow"/>
        </w:rPr>
        <w:t>Counting</w:t>
      </w:r>
      <w:r>
        <w:t xml:space="preserve"> and </w:t>
      </w:r>
      <w:r w:rsidRPr="00E3788B">
        <w:rPr>
          <w:highlight w:val="yellow"/>
        </w:rPr>
        <w:t>Normalization</w:t>
      </w:r>
      <w:r>
        <w:t xml:space="preserve"> is called the </w:t>
      </w:r>
      <w:r w:rsidRPr="006B3D09">
        <w:rPr>
          <w:b/>
        </w:rPr>
        <w:t>Bag of Words</w:t>
      </w:r>
      <w:r w:rsidR="006B3D09">
        <w:rPr>
          <w:b/>
        </w:rPr>
        <w:t>;</w:t>
      </w:r>
      <w:bookmarkStart w:id="0" w:name="_GoBack"/>
      <w:bookmarkEnd w:id="0"/>
    </w:p>
    <w:sectPr w:rsidR="000E00E9" w:rsidSect="009733B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A1511"/>
    <w:multiLevelType w:val="hybridMultilevel"/>
    <w:tmpl w:val="F7A4D9C2"/>
    <w:lvl w:ilvl="0" w:tplc="4E9288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351B9"/>
    <w:multiLevelType w:val="hybridMultilevel"/>
    <w:tmpl w:val="970E6CFA"/>
    <w:lvl w:ilvl="0" w:tplc="19727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88"/>
    <w:rsid w:val="00093510"/>
    <w:rsid w:val="000E00E9"/>
    <w:rsid w:val="0041734F"/>
    <w:rsid w:val="006B3D09"/>
    <w:rsid w:val="006C748E"/>
    <w:rsid w:val="00735C75"/>
    <w:rsid w:val="00780B02"/>
    <w:rsid w:val="00887491"/>
    <w:rsid w:val="008F6A88"/>
    <w:rsid w:val="009733B5"/>
    <w:rsid w:val="009A1841"/>
    <w:rsid w:val="00E3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672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y. (ys3n15)</dc:creator>
  <cp:keywords/>
  <dc:description/>
  <cp:lastModifiedBy>su y. (ys3n15)</cp:lastModifiedBy>
  <cp:revision>7</cp:revision>
  <dcterms:created xsi:type="dcterms:W3CDTF">2017-03-06T16:47:00Z</dcterms:created>
  <dcterms:modified xsi:type="dcterms:W3CDTF">2017-03-06T20:39:00Z</dcterms:modified>
</cp:coreProperties>
</file>